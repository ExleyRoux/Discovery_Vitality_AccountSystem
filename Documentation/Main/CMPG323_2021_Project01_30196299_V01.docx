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ABCFC" w14:textId="77777777" w:rsidR="00DF78FC" w:rsidRDefault="00DF78FC">
      <w:pPr>
        <w:pStyle w:val="Title"/>
        <w:rPr>
          <w:color w:val="auto"/>
        </w:rPr>
      </w:pPr>
    </w:p>
    <w:p w14:paraId="1710D562" w14:textId="77777777" w:rsidR="00DF78FC" w:rsidRDefault="00DF78FC">
      <w:pPr>
        <w:pStyle w:val="Title"/>
        <w:rPr>
          <w:color w:val="auto"/>
        </w:rPr>
      </w:pPr>
    </w:p>
    <w:p w14:paraId="7BD6CF2A" w14:textId="77777777" w:rsidR="00DF78FC" w:rsidRDefault="00DF78FC">
      <w:pPr>
        <w:pStyle w:val="Title"/>
        <w:rPr>
          <w:color w:val="auto"/>
        </w:rPr>
      </w:pPr>
    </w:p>
    <w:p w14:paraId="7AD671CB" w14:textId="77777777" w:rsidR="00DF78FC" w:rsidRDefault="00DF78FC">
      <w:pPr>
        <w:pStyle w:val="Title"/>
        <w:rPr>
          <w:color w:val="auto"/>
        </w:rPr>
      </w:pPr>
    </w:p>
    <w:p w14:paraId="0FD87C8C" w14:textId="77777777" w:rsidR="00DF78FC" w:rsidRDefault="00DF78FC">
      <w:pPr>
        <w:pStyle w:val="Title"/>
        <w:rPr>
          <w:color w:val="auto"/>
        </w:rPr>
      </w:pPr>
    </w:p>
    <w:p w14:paraId="7F2ECDD0" w14:textId="77777777" w:rsidR="00DF78FC" w:rsidRDefault="00DF78FC">
      <w:pPr>
        <w:pStyle w:val="Title"/>
        <w:rPr>
          <w:color w:val="auto"/>
        </w:rPr>
      </w:pPr>
    </w:p>
    <w:p w14:paraId="4D474750" w14:textId="77777777" w:rsidR="00A40E9F" w:rsidRDefault="005B2AF5">
      <w:pPr>
        <w:pStyle w:val="Title"/>
        <w:rPr>
          <w:color w:val="auto"/>
        </w:rPr>
      </w:pPr>
      <w:r>
        <w:rPr>
          <w:color w:val="auto"/>
        </w:rPr>
        <w:t>Discovery Vitality</w:t>
      </w:r>
      <w:r w:rsidR="00A40E9F">
        <w:rPr>
          <w:color w:val="auto"/>
        </w:rPr>
        <w:t>:</w:t>
      </w:r>
    </w:p>
    <w:p w14:paraId="419AA54A" w14:textId="67EEBFF7" w:rsidR="00DF78FC" w:rsidRDefault="00A40E9F">
      <w:pPr>
        <w:pStyle w:val="Title"/>
        <w:rPr>
          <w:color w:val="auto"/>
        </w:rPr>
      </w:pPr>
      <w:r>
        <w:rPr>
          <w:color w:val="auto"/>
        </w:rPr>
        <w:t xml:space="preserve"> Active</w:t>
      </w:r>
      <w:r w:rsidR="005B2AF5">
        <w:rPr>
          <w:color w:val="auto"/>
        </w:rPr>
        <w:t xml:space="preserve"> </w:t>
      </w:r>
      <w:r>
        <w:rPr>
          <w:color w:val="auto"/>
        </w:rPr>
        <w:t xml:space="preserve">Rewards </w:t>
      </w:r>
      <w:r w:rsidR="00C21493">
        <w:rPr>
          <w:color w:val="auto"/>
        </w:rPr>
        <w:t xml:space="preserve">Account Management </w:t>
      </w:r>
      <w:r>
        <w:rPr>
          <w:color w:val="auto"/>
        </w:rPr>
        <w:t>System</w:t>
      </w:r>
    </w:p>
    <w:p w14:paraId="64C3E41E" w14:textId="77777777" w:rsidR="00DF78FC" w:rsidRDefault="00DF78FC"/>
    <w:p w14:paraId="4A1343BD" w14:textId="77777777" w:rsidR="00DF78FC" w:rsidRDefault="00DF78FC"/>
    <w:p w14:paraId="1C17C751" w14:textId="6287052B" w:rsidR="00AF42C0" w:rsidRDefault="00AF42C0" w:rsidP="00AF42C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CMPG323: Project 1</w:t>
      </w:r>
    </w:p>
    <w:p w14:paraId="775E32B3" w14:textId="287E9B47" w:rsidR="00DF78FC" w:rsidRDefault="005B2AF5" w:rsidP="00AF42C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Mr. DE Roux</w:t>
      </w:r>
    </w:p>
    <w:p w14:paraId="73CBF18A" w14:textId="77777777" w:rsidR="00DF78FC" w:rsidRDefault="00DF78FC">
      <w:pPr>
        <w:rPr>
          <w:lang w:val="en-US"/>
        </w:rPr>
      </w:pPr>
    </w:p>
    <w:p w14:paraId="71FE265A" w14:textId="77777777" w:rsidR="00DF78FC" w:rsidRDefault="00DF78FC">
      <w:pPr>
        <w:rPr>
          <w:lang w:val="en-US"/>
        </w:rPr>
      </w:pPr>
    </w:p>
    <w:p w14:paraId="3E124833" w14:textId="710B06DC" w:rsidR="00DF78FC" w:rsidRDefault="005B2AF5">
      <w:pPr>
        <w:pStyle w:val="Dessertation"/>
        <w:rPr>
          <w:sz w:val="32"/>
        </w:rPr>
      </w:pPr>
      <w:r>
        <w:rPr>
          <w:sz w:val="32"/>
        </w:rPr>
        <w:t>Project</w:t>
      </w:r>
      <w:r w:rsidR="00731E32">
        <w:rPr>
          <w:sz w:val="32"/>
        </w:rPr>
        <w:t xml:space="preserve"> submitted for the degree </w:t>
      </w:r>
      <w:proofErr w:type="gramStart"/>
      <w:r>
        <w:rPr>
          <w:i/>
          <w:color w:val="1F497D"/>
          <w:sz w:val="32"/>
        </w:rPr>
        <w:t>Bachelors</w:t>
      </w:r>
      <w:r w:rsidR="00731E32">
        <w:rPr>
          <w:i/>
          <w:color w:val="1F497D"/>
          <w:sz w:val="32"/>
        </w:rPr>
        <w:t xml:space="preserve"> </w:t>
      </w:r>
      <w:r w:rsidR="00731E32">
        <w:rPr>
          <w:sz w:val="32"/>
        </w:rPr>
        <w:t xml:space="preserve">in </w:t>
      </w:r>
      <w:r>
        <w:rPr>
          <w:sz w:val="32"/>
        </w:rPr>
        <w:t>Information Technology</w:t>
      </w:r>
      <w:proofErr w:type="gramEnd"/>
      <w:r w:rsidR="00731E32">
        <w:rPr>
          <w:sz w:val="32"/>
        </w:rPr>
        <w:t xml:space="preserve"> at the North-West University</w:t>
      </w:r>
    </w:p>
    <w:p w14:paraId="5E68AFF5" w14:textId="77777777" w:rsidR="00DF78FC" w:rsidRDefault="00DF78FC">
      <w:pPr>
        <w:rPr>
          <w:lang w:val="en-US"/>
        </w:rPr>
      </w:pPr>
    </w:p>
    <w:p w14:paraId="71332544" w14:textId="77777777" w:rsidR="00DF78FC" w:rsidRDefault="00DF78FC">
      <w:pPr>
        <w:rPr>
          <w:lang w:val="en-US"/>
        </w:rPr>
      </w:pPr>
    </w:p>
    <w:p w14:paraId="522984AF" w14:textId="77777777" w:rsidR="00DF78FC" w:rsidRDefault="00DF78FC">
      <w:pPr>
        <w:rPr>
          <w:lang w:val="en-US"/>
        </w:rPr>
      </w:pPr>
    </w:p>
    <w:p w14:paraId="1DD40578" w14:textId="036A5921" w:rsidR="00DF78FC" w:rsidRDefault="00731E32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</w:t>
      </w:r>
      <w:r w:rsidR="00202C7F">
        <w:rPr>
          <w:sz w:val="32"/>
          <w:szCs w:val="32"/>
        </w:rPr>
        <w:t>(s)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A74A17">
        <w:rPr>
          <w:sz w:val="32"/>
          <w:szCs w:val="32"/>
        </w:rPr>
        <w:t>Dr</w:t>
      </w:r>
      <w:r w:rsidR="00184919">
        <w:rPr>
          <w:sz w:val="32"/>
          <w:szCs w:val="32"/>
        </w:rPr>
        <w:t xml:space="preserve">. JT </w:t>
      </w:r>
      <w:proofErr w:type="spellStart"/>
      <w:r w:rsidR="00184919">
        <w:rPr>
          <w:sz w:val="32"/>
          <w:szCs w:val="32"/>
        </w:rPr>
        <w:t>Janse</w:t>
      </w:r>
      <w:proofErr w:type="spellEnd"/>
      <w:r w:rsidR="00184919">
        <w:rPr>
          <w:sz w:val="32"/>
          <w:szCs w:val="32"/>
        </w:rPr>
        <w:t xml:space="preserve"> van Rensburg</w:t>
      </w:r>
    </w:p>
    <w:p w14:paraId="57F92A95" w14:textId="5FE3D75E" w:rsidR="00184919" w:rsidRDefault="00184919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Mr. Z </w:t>
      </w:r>
      <w:proofErr w:type="spellStart"/>
      <w:r>
        <w:rPr>
          <w:sz w:val="32"/>
          <w:szCs w:val="32"/>
        </w:rPr>
        <w:t>Boonzaaier</w:t>
      </w:r>
      <w:proofErr w:type="spellEnd"/>
    </w:p>
    <w:p w14:paraId="31B6DFF2" w14:textId="77777777" w:rsidR="00DF78FC" w:rsidRDefault="00DF78FC">
      <w:pPr>
        <w:pStyle w:val="Month"/>
        <w:rPr>
          <w:sz w:val="32"/>
          <w:szCs w:val="32"/>
        </w:rPr>
      </w:pPr>
    </w:p>
    <w:p w14:paraId="4FBA0B66" w14:textId="77777777" w:rsidR="00DF78FC" w:rsidRDefault="00DF78FC">
      <w:pPr>
        <w:pStyle w:val="Month"/>
        <w:rPr>
          <w:sz w:val="32"/>
          <w:szCs w:val="32"/>
        </w:rPr>
      </w:pPr>
    </w:p>
    <w:p w14:paraId="2F5422A5" w14:textId="77777777" w:rsidR="00DF78FC" w:rsidRDefault="00DF78FC">
      <w:pPr>
        <w:pStyle w:val="Month"/>
        <w:rPr>
          <w:sz w:val="32"/>
          <w:szCs w:val="32"/>
        </w:rPr>
      </w:pPr>
    </w:p>
    <w:p w14:paraId="2D845D95" w14:textId="3726AA83" w:rsidR="00DF78FC" w:rsidRPr="00A75314" w:rsidRDefault="00731E32">
      <w:pPr>
        <w:pStyle w:val="Month"/>
        <w:rPr>
          <w:sz w:val="28"/>
          <w:szCs w:val="28"/>
        </w:rPr>
      </w:pPr>
      <w:r w:rsidRPr="00A75314">
        <w:rPr>
          <w:sz w:val="32"/>
          <w:szCs w:val="32"/>
        </w:rPr>
        <w:t>Student number:</w:t>
      </w:r>
      <w:r w:rsidR="00AF42C0" w:rsidRPr="00A75314">
        <w:rPr>
          <w:sz w:val="32"/>
          <w:szCs w:val="32"/>
        </w:rPr>
        <w:t xml:space="preserve"> 30196299</w:t>
      </w:r>
    </w:p>
    <w:p w14:paraId="4A06EF1A" w14:textId="77777777" w:rsidR="00DF78FC" w:rsidRDefault="00DF78FC">
      <w:pPr>
        <w:pStyle w:val="Heading0"/>
        <w:sectPr w:rsidR="00DF78FC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070F8759" w14:textId="021E2562" w:rsidR="00DF78FC" w:rsidRDefault="00731E32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84840463"/>
      <w:bookmarkStart w:id="8" w:name="_Toc322953584"/>
      <w:r>
        <w:lastRenderedPageBreak/>
        <w:t>Preface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9C81F12" w14:textId="093053C2" w:rsidR="00DF78FC" w:rsidRDefault="00D17B5D">
      <w:r>
        <w:t>As project 1 of the CMPG 323 module of the North-West University, I was instructed to create a rather simple system for the backend of the Discovery Vitality Account system.</w:t>
      </w:r>
    </w:p>
    <w:p w14:paraId="1E09EC94" w14:textId="22561745" w:rsidR="00D17B5D" w:rsidRDefault="00D17B5D">
      <w:r>
        <w:t>The project’s aim was to teach me the entry-level technolog</w:t>
      </w:r>
      <w:r w:rsidR="00914A7A">
        <w:t>y stacks</w:t>
      </w:r>
      <w:r>
        <w:t>, or the like, that will most probably be used in my early years in the field of software engineering.</w:t>
      </w:r>
      <w:r w:rsidR="00914A7A">
        <w:t xml:space="preserve"> The technologies involved was mostly java-related, but the experience is assured to overflow into any other stack.</w:t>
      </w:r>
    </w:p>
    <w:p w14:paraId="271FA45D" w14:textId="03F15B61" w:rsidR="00914A7A" w:rsidRDefault="00914A7A">
      <w:r>
        <w:t>The project itself was of great concern for most of my semester, as it offered great challenges and difficulties I am still not used to dealing with. Nonetheless, it was a wonderful learning experience, and sparked interest into learning more.</w:t>
      </w:r>
    </w:p>
    <w:p w14:paraId="0D5CE928" w14:textId="77777777" w:rsidR="00DF78FC" w:rsidRDefault="00731E32">
      <w:pPr>
        <w:spacing w:after="0" w:line="240" w:lineRule="auto"/>
        <w:jc w:val="left"/>
        <w:rPr>
          <w:b/>
          <w:sz w:val="28"/>
          <w:szCs w:val="24"/>
        </w:rPr>
      </w:pPr>
      <w:bookmarkStart w:id="9" w:name="_Toc349293619"/>
      <w:r>
        <w:br w:type="page"/>
      </w:r>
    </w:p>
    <w:p w14:paraId="4069617F" w14:textId="3096CB77" w:rsidR="00DF78FC" w:rsidRDefault="00731E32">
      <w:pPr>
        <w:pStyle w:val="TOCHeading"/>
      </w:pPr>
      <w:bookmarkStart w:id="10" w:name="_Toc349545908"/>
      <w:bookmarkStart w:id="11" w:name="_Toc376503764"/>
      <w:bookmarkStart w:id="12" w:name="_Toc376503832"/>
      <w:bookmarkStart w:id="13" w:name="_Toc405901934"/>
      <w:bookmarkStart w:id="14" w:name="_Toc405902489"/>
      <w:bookmarkStart w:id="15" w:name="_Toc405902942"/>
      <w:bookmarkStart w:id="16" w:name="_Toc84840464"/>
      <w:r>
        <w:lastRenderedPageBreak/>
        <w:t>Abstract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CA11B47" w14:textId="77777777" w:rsidR="000C597D" w:rsidRDefault="00914A7A">
      <w:r>
        <w:t xml:space="preserve">The system’s purpose is the management of a user account of the Discovery Vitality Rewards Program. </w:t>
      </w:r>
      <w:r w:rsidR="000C597D">
        <w:t>The following is applicable:</w:t>
      </w:r>
    </w:p>
    <w:p w14:paraId="2DE848B3" w14:textId="77777777" w:rsidR="000C597D" w:rsidRDefault="00914A7A" w:rsidP="000C597D">
      <w:pPr>
        <w:pStyle w:val="ListParagraph"/>
        <w:numPr>
          <w:ilvl w:val="0"/>
          <w:numId w:val="46"/>
        </w:numPr>
      </w:pPr>
      <w:r>
        <w:t xml:space="preserve">The user </w:t>
      </w:r>
      <w:r w:rsidR="000C597D">
        <w:t>can</w:t>
      </w:r>
      <w:r>
        <w:t xml:space="preserve"> see their available balances of their accounts. </w:t>
      </w:r>
    </w:p>
    <w:p w14:paraId="63ED582D" w14:textId="5A233955" w:rsidR="00914A7A" w:rsidRDefault="00914A7A" w:rsidP="000C597D">
      <w:pPr>
        <w:pStyle w:val="ListParagraph"/>
        <w:numPr>
          <w:ilvl w:val="0"/>
          <w:numId w:val="46"/>
        </w:numPr>
      </w:pPr>
      <w:r>
        <w:t xml:space="preserve">They can subtract </w:t>
      </w:r>
      <w:r w:rsidR="000C597D">
        <w:t>their</w:t>
      </w:r>
      <w:r>
        <w:t xml:space="preserve"> balances by using their currencies for rewards, coupons, gifts, and many more</w:t>
      </w:r>
      <w:r w:rsidR="000C597D">
        <w:t>.</w:t>
      </w:r>
    </w:p>
    <w:p w14:paraId="7844CF64" w14:textId="7614715D" w:rsidR="000C597D" w:rsidRDefault="000C597D" w:rsidP="000C597D">
      <w:pPr>
        <w:pStyle w:val="ListParagraph"/>
        <w:numPr>
          <w:ilvl w:val="0"/>
          <w:numId w:val="46"/>
        </w:numPr>
      </w:pPr>
      <w:r>
        <w:t>The user can add currencies to their rewards balances by claiming rewards, lucky draws, and weekly rewards.</w:t>
      </w:r>
    </w:p>
    <w:p w14:paraId="094DF5CC" w14:textId="77777777" w:rsidR="000C597D" w:rsidRDefault="000C597D" w:rsidP="000C597D">
      <w:pPr>
        <w:ind w:left="360"/>
      </w:pPr>
    </w:p>
    <w:p w14:paraId="25CE274B" w14:textId="271B8034" w:rsidR="00DF78FC" w:rsidRDefault="00914A7A">
      <w:r>
        <w:t>The system that was developed included many components.</w:t>
      </w:r>
      <w:r w:rsidR="000C597D">
        <w:t xml:space="preserve"> These components were built using a technology stack that was provided:</w:t>
      </w:r>
    </w:p>
    <w:p w14:paraId="110FF7B0" w14:textId="0BB32568" w:rsidR="000C597D" w:rsidRDefault="000C597D" w:rsidP="000C597D">
      <w:pPr>
        <w:pStyle w:val="ListParagraph"/>
        <w:numPr>
          <w:ilvl w:val="0"/>
          <w:numId w:val="47"/>
        </w:numPr>
      </w:pPr>
      <w:r>
        <w:t>Maven – as a build tool.</w:t>
      </w:r>
    </w:p>
    <w:p w14:paraId="72AEB828" w14:textId="4D522F75" w:rsidR="000C597D" w:rsidRDefault="000C597D" w:rsidP="000C597D">
      <w:pPr>
        <w:pStyle w:val="ListParagraph"/>
        <w:numPr>
          <w:ilvl w:val="0"/>
          <w:numId w:val="47"/>
        </w:numPr>
      </w:pPr>
      <w:r>
        <w:t>Spring-boot.</w:t>
      </w:r>
    </w:p>
    <w:p w14:paraId="36CDB310" w14:textId="64F37A96" w:rsidR="000C597D" w:rsidRDefault="000C597D" w:rsidP="000C597D">
      <w:pPr>
        <w:pStyle w:val="ListParagraph"/>
        <w:numPr>
          <w:ilvl w:val="0"/>
          <w:numId w:val="47"/>
        </w:numPr>
      </w:pPr>
      <w:r>
        <w:t>Swagger – for testing and documentation.</w:t>
      </w:r>
    </w:p>
    <w:p w14:paraId="6BB2B996" w14:textId="608F5E9E" w:rsidR="000C597D" w:rsidRDefault="000C597D" w:rsidP="000C597D">
      <w:pPr>
        <w:pStyle w:val="ListParagraph"/>
        <w:numPr>
          <w:ilvl w:val="0"/>
          <w:numId w:val="47"/>
        </w:numPr>
      </w:pPr>
      <w:r>
        <w:t>Hibernate and JPA – for database connections, repositories and entities.</w:t>
      </w:r>
    </w:p>
    <w:p w14:paraId="772DCA02" w14:textId="53C87742" w:rsidR="000C597D" w:rsidRDefault="000C597D" w:rsidP="000C597D">
      <w:pPr>
        <w:pStyle w:val="ListParagraph"/>
        <w:numPr>
          <w:ilvl w:val="0"/>
          <w:numId w:val="47"/>
        </w:numPr>
      </w:pPr>
      <w:proofErr w:type="spellStart"/>
      <w:r>
        <w:t>MySql</w:t>
      </w:r>
      <w:proofErr w:type="spellEnd"/>
      <w:r>
        <w:t xml:space="preserve"> Database, and connector – for database server, creation and connections.</w:t>
      </w:r>
    </w:p>
    <w:p w14:paraId="4C4BE4EF" w14:textId="169A92E6" w:rsidR="000C597D" w:rsidRDefault="000C597D" w:rsidP="000C597D">
      <w:pPr>
        <w:pStyle w:val="ListParagraph"/>
        <w:numPr>
          <w:ilvl w:val="0"/>
          <w:numId w:val="47"/>
        </w:numPr>
      </w:pPr>
      <w:r>
        <w:t>MySQL Workbench – for database creation, visualization and connections.</w:t>
      </w:r>
    </w:p>
    <w:p w14:paraId="0775CD50" w14:textId="77777777" w:rsidR="000C597D" w:rsidRDefault="000C597D"/>
    <w:p w14:paraId="180F90C3" w14:textId="4A968308" w:rsidR="00DF78FC" w:rsidRPr="00D130D1" w:rsidRDefault="00731E32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14:paraId="28314888" w14:textId="22A9BE93" w:rsidR="00DF78FC" w:rsidRDefault="00731E32">
      <w:pPr>
        <w:pStyle w:val="Heading0"/>
      </w:pPr>
      <w:r>
        <w:lastRenderedPageBreak/>
        <w:t>Table of contents</w:t>
      </w:r>
      <w:bookmarkEnd w:id="8"/>
    </w:p>
    <w:p w14:paraId="6A74CA71" w14:textId="657501A9" w:rsidR="005456BE" w:rsidRDefault="00731E32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84840463" w:history="1">
        <w:r w:rsidR="005456BE" w:rsidRPr="00DF5969">
          <w:rPr>
            <w:rStyle w:val="Hyperlink"/>
            <w:noProof/>
          </w:rPr>
          <w:t>Preface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_Toc84840463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i</w:t>
        </w:r>
        <w:r w:rsidR="005456BE">
          <w:rPr>
            <w:noProof/>
            <w:webHidden/>
          </w:rPr>
          <w:fldChar w:fldCharType="end"/>
        </w:r>
      </w:hyperlink>
    </w:p>
    <w:p w14:paraId="1D874DF5" w14:textId="4DB61C4B" w:rsidR="005456BE" w:rsidRDefault="00314C28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4840464" w:history="1">
        <w:r w:rsidR="005456BE" w:rsidRPr="00DF5969">
          <w:rPr>
            <w:rStyle w:val="Hyperlink"/>
            <w:noProof/>
          </w:rPr>
          <w:t>Abstract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_Toc84840464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ii</w:t>
        </w:r>
        <w:r w:rsidR="005456BE">
          <w:rPr>
            <w:noProof/>
            <w:webHidden/>
          </w:rPr>
          <w:fldChar w:fldCharType="end"/>
        </w:r>
      </w:hyperlink>
    </w:p>
    <w:p w14:paraId="6AC681F9" w14:textId="5EF6EAC7" w:rsidR="005456BE" w:rsidRDefault="00314C2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4840465" w:history="1">
        <w:r w:rsidR="005456BE" w:rsidRPr="00DF5969">
          <w:rPr>
            <w:rStyle w:val="Hyperlink"/>
            <w:noProof/>
          </w:rPr>
          <w:t>Chapter 1  Design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_Toc84840465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1</w:t>
        </w:r>
        <w:r w:rsidR="005456BE">
          <w:rPr>
            <w:noProof/>
            <w:webHidden/>
          </w:rPr>
          <w:fldChar w:fldCharType="end"/>
        </w:r>
      </w:hyperlink>
    </w:p>
    <w:p w14:paraId="5C7522B8" w14:textId="41C8285B" w:rsidR="005456BE" w:rsidRDefault="00314C2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4840467" w:history="1">
        <w:r w:rsidR="005456BE" w:rsidRPr="00DF5969">
          <w:rPr>
            <w:rStyle w:val="Hyperlink"/>
            <w:noProof/>
          </w:rPr>
          <w:t>1.1</w:t>
        </w:r>
        <w:r w:rsidR="005456BE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ERD diagram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_Toc84840467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1</w:t>
        </w:r>
        <w:r w:rsidR="005456BE">
          <w:rPr>
            <w:noProof/>
            <w:webHidden/>
          </w:rPr>
          <w:fldChar w:fldCharType="end"/>
        </w:r>
      </w:hyperlink>
    </w:p>
    <w:p w14:paraId="14C1D107" w14:textId="27CB875F" w:rsidR="005456BE" w:rsidRDefault="00314C2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4840468" w:history="1">
        <w:r w:rsidR="005456BE" w:rsidRPr="00DF5969">
          <w:rPr>
            <w:rStyle w:val="Hyperlink"/>
            <w:noProof/>
          </w:rPr>
          <w:t>1.1.1</w:t>
        </w:r>
        <w:r w:rsidR="005456BE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members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_Toc84840468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1</w:t>
        </w:r>
        <w:r w:rsidR="005456BE">
          <w:rPr>
            <w:noProof/>
            <w:webHidden/>
          </w:rPr>
          <w:fldChar w:fldCharType="end"/>
        </w:r>
      </w:hyperlink>
    </w:p>
    <w:p w14:paraId="6A7CA766" w14:textId="32B8F65C" w:rsidR="005456BE" w:rsidRDefault="00314C2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4840469" w:history="1">
        <w:r w:rsidR="005456BE" w:rsidRPr="00DF5969">
          <w:rPr>
            <w:rStyle w:val="Hyperlink"/>
            <w:noProof/>
          </w:rPr>
          <w:t>1.1.2</w:t>
        </w:r>
        <w:r w:rsidR="005456BE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account_types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_Toc84840469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1</w:t>
        </w:r>
        <w:r w:rsidR="005456BE">
          <w:rPr>
            <w:noProof/>
            <w:webHidden/>
          </w:rPr>
          <w:fldChar w:fldCharType="end"/>
        </w:r>
      </w:hyperlink>
    </w:p>
    <w:p w14:paraId="4B2ED430" w14:textId="537C911F" w:rsidR="005456BE" w:rsidRDefault="00314C2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4840470" w:history="1">
        <w:r w:rsidR="005456BE" w:rsidRPr="00DF5969">
          <w:rPr>
            <w:rStyle w:val="Hyperlink"/>
            <w:noProof/>
          </w:rPr>
          <w:t>1.1.3</w:t>
        </w:r>
        <w:r w:rsidR="005456BE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account_transactions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_Toc84840470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1</w:t>
        </w:r>
        <w:r w:rsidR="005456BE">
          <w:rPr>
            <w:noProof/>
            <w:webHidden/>
          </w:rPr>
          <w:fldChar w:fldCharType="end"/>
        </w:r>
      </w:hyperlink>
    </w:p>
    <w:p w14:paraId="5E8F1100" w14:textId="3EA49626" w:rsidR="005456BE" w:rsidRDefault="00314C2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4840471" w:history="1">
        <w:r w:rsidR="005456BE" w:rsidRPr="00DF5969">
          <w:rPr>
            <w:rStyle w:val="Hyperlink"/>
            <w:noProof/>
          </w:rPr>
          <w:t>1.2</w:t>
        </w:r>
        <w:r w:rsidR="005456BE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Use case diagram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_Toc84840471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2</w:t>
        </w:r>
        <w:r w:rsidR="005456BE">
          <w:rPr>
            <w:noProof/>
            <w:webHidden/>
          </w:rPr>
          <w:fldChar w:fldCharType="end"/>
        </w:r>
      </w:hyperlink>
    </w:p>
    <w:p w14:paraId="318C057E" w14:textId="4D145545" w:rsidR="005456BE" w:rsidRDefault="00314C2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4840472" w:history="1">
        <w:r w:rsidR="005456BE" w:rsidRPr="00DF5969">
          <w:rPr>
            <w:rStyle w:val="Hyperlink"/>
            <w:noProof/>
          </w:rPr>
          <w:t>1.3</w:t>
        </w:r>
        <w:r w:rsidR="005456BE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Flow diagrams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_Toc84840472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3</w:t>
        </w:r>
        <w:r w:rsidR="005456BE">
          <w:rPr>
            <w:noProof/>
            <w:webHidden/>
          </w:rPr>
          <w:fldChar w:fldCharType="end"/>
        </w:r>
      </w:hyperlink>
    </w:p>
    <w:p w14:paraId="63BB7A1A" w14:textId="559F0C86" w:rsidR="005456BE" w:rsidRDefault="00314C2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4840473" w:history="1">
        <w:r w:rsidR="005456BE" w:rsidRPr="00DF5969">
          <w:rPr>
            <w:rStyle w:val="Hyperlink"/>
            <w:noProof/>
          </w:rPr>
          <w:t>1.3.1</w:t>
        </w:r>
        <w:r w:rsidR="005456BE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Show balance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_Toc84840473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3</w:t>
        </w:r>
        <w:r w:rsidR="005456BE">
          <w:rPr>
            <w:noProof/>
            <w:webHidden/>
          </w:rPr>
          <w:fldChar w:fldCharType="end"/>
        </w:r>
      </w:hyperlink>
    </w:p>
    <w:p w14:paraId="2A4834A7" w14:textId="72CBA620" w:rsidR="005456BE" w:rsidRDefault="00314C2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4840474" w:history="1">
        <w:r w:rsidR="005456BE" w:rsidRPr="00DF5969">
          <w:rPr>
            <w:rStyle w:val="Hyperlink"/>
            <w:noProof/>
          </w:rPr>
          <w:t>1.3.2</w:t>
        </w:r>
        <w:r w:rsidR="005456BE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456BE" w:rsidRPr="00DF5969">
          <w:rPr>
            <w:rStyle w:val="Hyperlink"/>
            <w:noProof/>
          </w:rPr>
          <w:t>Update (add/subract) currency</w:t>
        </w:r>
        <w:r w:rsidR="005456BE">
          <w:rPr>
            <w:noProof/>
            <w:webHidden/>
          </w:rPr>
          <w:tab/>
        </w:r>
        <w:r w:rsidR="005456BE">
          <w:rPr>
            <w:noProof/>
            <w:webHidden/>
          </w:rPr>
          <w:fldChar w:fldCharType="begin"/>
        </w:r>
        <w:r w:rsidR="005456BE">
          <w:rPr>
            <w:noProof/>
            <w:webHidden/>
          </w:rPr>
          <w:instrText xml:space="preserve"> PAGEREF _Toc84840474 \h </w:instrText>
        </w:r>
        <w:r w:rsidR="005456BE">
          <w:rPr>
            <w:noProof/>
            <w:webHidden/>
          </w:rPr>
        </w:r>
        <w:r w:rsidR="005456BE">
          <w:rPr>
            <w:noProof/>
            <w:webHidden/>
          </w:rPr>
          <w:fldChar w:fldCharType="separate"/>
        </w:r>
        <w:r w:rsidR="005C3B0F">
          <w:rPr>
            <w:noProof/>
            <w:webHidden/>
          </w:rPr>
          <w:t>4</w:t>
        </w:r>
        <w:r w:rsidR="005456BE">
          <w:rPr>
            <w:noProof/>
            <w:webHidden/>
          </w:rPr>
          <w:fldChar w:fldCharType="end"/>
        </w:r>
      </w:hyperlink>
    </w:p>
    <w:p w14:paraId="6ED51709" w14:textId="2F18B227" w:rsidR="00DF78FC" w:rsidRDefault="00731E32">
      <w:r>
        <w:fldChar w:fldCharType="end"/>
      </w:r>
    </w:p>
    <w:p w14:paraId="3986299F" w14:textId="1232779A" w:rsidR="00DF78FC" w:rsidRDefault="00731E32">
      <w:pPr>
        <w:pStyle w:val="Heading0"/>
      </w:pPr>
      <w:r>
        <w:t>List of Figures</w:t>
      </w:r>
    </w:p>
    <w:p w14:paraId="3C007B43" w14:textId="28936F05" w:rsidR="005456BE" w:rsidRDefault="00731E3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84840475" w:history="1">
        <w:r w:rsidR="005456BE" w:rsidRPr="003F09A2">
          <w:rPr>
            <w:rStyle w:val="Hyperlink"/>
          </w:rPr>
          <w:t>Figure 1:Figure showing the database ERD diagram</w:t>
        </w:r>
        <w:r w:rsidR="005456BE">
          <w:rPr>
            <w:webHidden/>
          </w:rPr>
          <w:tab/>
        </w:r>
        <w:r w:rsidR="005456BE">
          <w:rPr>
            <w:webHidden/>
          </w:rPr>
          <w:fldChar w:fldCharType="begin"/>
        </w:r>
        <w:r w:rsidR="005456BE">
          <w:rPr>
            <w:webHidden/>
          </w:rPr>
          <w:instrText xml:space="preserve"> PAGEREF _Toc84840475 \h </w:instrText>
        </w:r>
        <w:r w:rsidR="005456BE">
          <w:rPr>
            <w:webHidden/>
          </w:rPr>
        </w:r>
        <w:r w:rsidR="005456BE">
          <w:rPr>
            <w:webHidden/>
          </w:rPr>
          <w:fldChar w:fldCharType="separate"/>
        </w:r>
        <w:r w:rsidR="005C3B0F">
          <w:rPr>
            <w:webHidden/>
          </w:rPr>
          <w:t>1</w:t>
        </w:r>
        <w:r w:rsidR="005456BE">
          <w:rPr>
            <w:webHidden/>
          </w:rPr>
          <w:fldChar w:fldCharType="end"/>
        </w:r>
      </w:hyperlink>
    </w:p>
    <w:p w14:paraId="798584B7" w14:textId="74D030C2" w:rsidR="005456BE" w:rsidRDefault="00314C28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4840476" w:history="1">
        <w:r w:rsidR="005456BE" w:rsidRPr="003F09A2">
          <w:rPr>
            <w:rStyle w:val="Hyperlink"/>
          </w:rPr>
          <w:t>Figure 2: Figure showing the system's basic use case diagram</w:t>
        </w:r>
        <w:r w:rsidR="005456BE">
          <w:rPr>
            <w:webHidden/>
          </w:rPr>
          <w:tab/>
        </w:r>
        <w:r w:rsidR="005456BE">
          <w:rPr>
            <w:webHidden/>
          </w:rPr>
          <w:fldChar w:fldCharType="begin"/>
        </w:r>
        <w:r w:rsidR="005456BE">
          <w:rPr>
            <w:webHidden/>
          </w:rPr>
          <w:instrText xml:space="preserve"> PAGEREF _Toc84840476 \h </w:instrText>
        </w:r>
        <w:r w:rsidR="005456BE">
          <w:rPr>
            <w:webHidden/>
          </w:rPr>
        </w:r>
        <w:r w:rsidR="005456BE">
          <w:rPr>
            <w:webHidden/>
          </w:rPr>
          <w:fldChar w:fldCharType="separate"/>
        </w:r>
        <w:r w:rsidR="005C3B0F">
          <w:rPr>
            <w:webHidden/>
          </w:rPr>
          <w:t>2</w:t>
        </w:r>
        <w:r w:rsidR="005456BE">
          <w:rPr>
            <w:webHidden/>
          </w:rPr>
          <w:fldChar w:fldCharType="end"/>
        </w:r>
      </w:hyperlink>
    </w:p>
    <w:p w14:paraId="12415659" w14:textId="72602632" w:rsidR="005456BE" w:rsidRDefault="00314C28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4840477" w:history="1">
        <w:r w:rsidR="005456BE" w:rsidRPr="003F09A2">
          <w:rPr>
            <w:rStyle w:val="Hyperlink"/>
          </w:rPr>
          <w:t>Figure 3:Figure showing the flow diagram of the balance showing service</w:t>
        </w:r>
        <w:r w:rsidR="005456BE">
          <w:rPr>
            <w:webHidden/>
          </w:rPr>
          <w:tab/>
        </w:r>
        <w:r w:rsidR="005456BE">
          <w:rPr>
            <w:webHidden/>
          </w:rPr>
          <w:fldChar w:fldCharType="begin"/>
        </w:r>
        <w:r w:rsidR="005456BE">
          <w:rPr>
            <w:webHidden/>
          </w:rPr>
          <w:instrText xml:space="preserve"> PAGEREF _Toc84840477 \h </w:instrText>
        </w:r>
        <w:r w:rsidR="005456BE">
          <w:rPr>
            <w:webHidden/>
          </w:rPr>
        </w:r>
        <w:r w:rsidR="005456BE">
          <w:rPr>
            <w:webHidden/>
          </w:rPr>
          <w:fldChar w:fldCharType="separate"/>
        </w:r>
        <w:r w:rsidR="005C3B0F">
          <w:rPr>
            <w:webHidden/>
          </w:rPr>
          <w:t>3</w:t>
        </w:r>
        <w:r w:rsidR="005456BE">
          <w:rPr>
            <w:webHidden/>
          </w:rPr>
          <w:fldChar w:fldCharType="end"/>
        </w:r>
      </w:hyperlink>
    </w:p>
    <w:p w14:paraId="6F9A3D2A" w14:textId="20E0777B" w:rsidR="005456BE" w:rsidRDefault="00314C28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4840478" w:history="1">
        <w:r w:rsidR="005456BE" w:rsidRPr="003F09A2">
          <w:rPr>
            <w:rStyle w:val="Hyperlink"/>
          </w:rPr>
          <w:t>Figure 4:Figure showing the update account / transaction service</w:t>
        </w:r>
        <w:r w:rsidR="005456BE">
          <w:rPr>
            <w:webHidden/>
          </w:rPr>
          <w:tab/>
        </w:r>
        <w:r w:rsidR="005456BE">
          <w:rPr>
            <w:webHidden/>
          </w:rPr>
          <w:fldChar w:fldCharType="begin"/>
        </w:r>
        <w:r w:rsidR="005456BE">
          <w:rPr>
            <w:webHidden/>
          </w:rPr>
          <w:instrText xml:space="preserve"> PAGEREF _Toc84840478 \h </w:instrText>
        </w:r>
        <w:r w:rsidR="005456BE">
          <w:rPr>
            <w:webHidden/>
          </w:rPr>
        </w:r>
        <w:r w:rsidR="005456BE">
          <w:rPr>
            <w:webHidden/>
          </w:rPr>
          <w:fldChar w:fldCharType="separate"/>
        </w:r>
        <w:r w:rsidR="005C3B0F">
          <w:rPr>
            <w:webHidden/>
          </w:rPr>
          <w:t>4</w:t>
        </w:r>
        <w:r w:rsidR="005456BE">
          <w:rPr>
            <w:webHidden/>
          </w:rPr>
          <w:fldChar w:fldCharType="end"/>
        </w:r>
      </w:hyperlink>
    </w:p>
    <w:p w14:paraId="1995CF53" w14:textId="0B29743D" w:rsidR="00DF78FC" w:rsidRDefault="00731E32">
      <w:pPr>
        <w:pStyle w:val="Quote"/>
      </w:pPr>
      <w:r>
        <w:fldChar w:fldCharType="end"/>
      </w:r>
    </w:p>
    <w:p w14:paraId="233F5668" w14:textId="77777777" w:rsidR="00DF78FC" w:rsidRDefault="00DF78FC">
      <w:pPr>
        <w:sectPr w:rsidR="00DF78FC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4FE2908C" w14:textId="2F8C14D0" w:rsidR="00DF78FC" w:rsidRDefault="00731E32">
      <w:pPr>
        <w:pStyle w:val="Chapter"/>
      </w:pPr>
      <w:bookmarkStart w:id="17" w:name="_Toc84840465"/>
      <w:bookmarkStart w:id="18" w:name="_Toc322953587"/>
      <w:r>
        <w:lastRenderedPageBreak/>
        <w:t xml:space="preserve">Chapter </w:t>
      </w:r>
      <w:proofErr w:type="gramStart"/>
      <w:r>
        <w:t xml:space="preserve">1  </w:t>
      </w:r>
      <w:r w:rsidR="00FB357C">
        <w:t>Design</w:t>
      </w:r>
      <w:bookmarkEnd w:id="17"/>
      <w:proofErr w:type="gramEnd"/>
    </w:p>
    <w:p w14:paraId="41D0309D" w14:textId="77777777" w:rsidR="00DF78FC" w:rsidRDefault="00731E32">
      <w:pPr>
        <w:pStyle w:val="Heading1"/>
      </w:pPr>
      <w:r>
        <w:t>Heading 1</w:t>
      </w:r>
      <w:bookmarkStart w:id="19" w:name="_Toc349293438"/>
      <w:bookmarkStart w:id="20" w:name="_Toc349293523"/>
      <w:bookmarkStart w:id="21" w:name="_Toc349293622"/>
      <w:bookmarkStart w:id="22" w:name="_Toc349545911"/>
      <w:bookmarkStart w:id="23" w:name="_Toc349547653"/>
      <w:bookmarkStart w:id="24" w:name="_Toc349554562"/>
      <w:bookmarkStart w:id="25" w:name="_Toc349554582"/>
      <w:bookmarkStart w:id="26" w:name="_Toc359331816"/>
      <w:bookmarkStart w:id="27" w:name="_Toc364237860"/>
      <w:bookmarkStart w:id="28" w:name="_Toc369678675"/>
      <w:bookmarkStart w:id="29" w:name="_Toc373499294"/>
      <w:bookmarkStart w:id="30" w:name="_Toc376503766"/>
      <w:bookmarkStart w:id="31" w:name="_Toc376503834"/>
      <w:bookmarkStart w:id="32" w:name="_Toc379463579"/>
      <w:bookmarkStart w:id="33" w:name="_Toc40095577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 xml:space="preserve"> won’t print.  Don’t delete – doing so will lead to incorrect numbering.</w:t>
      </w:r>
      <w:bookmarkStart w:id="34" w:name="_Toc405901936"/>
      <w:bookmarkStart w:id="35" w:name="_Toc405902491"/>
      <w:bookmarkStart w:id="36" w:name="_Toc406075051"/>
      <w:bookmarkStart w:id="37" w:name="_Toc406075242"/>
      <w:bookmarkStart w:id="38" w:name="_Toc406135635"/>
      <w:bookmarkStart w:id="39" w:name="_Toc406135759"/>
      <w:bookmarkStart w:id="40" w:name="_Toc406136598"/>
      <w:bookmarkStart w:id="41" w:name="_Toc406138758"/>
      <w:bookmarkStart w:id="42" w:name="_Toc82533964"/>
      <w:bookmarkStart w:id="43" w:name="_Toc84840466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AE5C422" w14:textId="4B8C1019" w:rsidR="00DF78FC" w:rsidRDefault="005B523F">
      <w:pPr>
        <w:pStyle w:val="Heading2"/>
      </w:pPr>
      <w:bookmarkStart w:id="44" w:name="_Toc84840467"/>
      <w:r>
        <w:t>ERD diagram</w:t>
      </w:r>
      <w:bookmarkEnd w:id="44"/>
    </w:p>
    <w:p w14:paraId="5EAC66A6" w14:textId="77777777" w:rsidR="005B523F" w:rsidRDefault="005B523F" w:rsidP="005B523F">
      <w:pPr>
        <w:keepNext/>
        <w:jc w:val="center"/>
      </w:pPr>
      <w:r>
        <w:rPr>
          <w:noProof/>
        </w:rPr>
        <w:drawing>
          <wp:inline distT="0" distB="0" distL="0" distR="0" wp14:anchorId="73FB2D2A" wp14:editId="54923C31">
            <wp:extent cx="4665345" cy="3030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77E8" w14:textId="0AC20688" w:rsidR="005B523F" w:rsidRPr="005B523F" w:rsidRDefault="005B523F" w:rsidP="005B523F">
      <w:pPr>
        <w:pStyle w:val="Caption"/>
        <w:jc w:val="center"/>
      </w:pPr>
      <w:bookmarkStart w:id="45" w:name="_Toc84840475"/>
      <w:r>
        <w:t xml:space="preserve">Figure </w:t>
      </w:r>
      <w:r w:rsidR="00314C28">
        <w:fldChar w:fldCharType="begin"/>
      </w:r>
      <w:r w:rsidR="00314C28">
        <w:instrText xml:space="preserve"> SEQ Figure \* ARABIC </w:instrText>
      </w:r>
      <w:r w:rsidR="00314C28">
        <w:fldChar w:fldCharType="separate"/>
      </w:r>
      <w:r w:rsidR="005C3B0F">
        <w:rPr>
          <w:noProof/>
        </w:rPr>
        <w:t>1</w:t>
      </w:r>
      <w:r w:rsidR="00314C28">
        <w:rPr>
          <w:noProof/>
        </w:rPr>
        <w:fldChar w:fldCharType="end"/>
      </w:r>
      <w:r>
        <w:t>:Figure showing the database ERD diagram</w:t>
      </w:r>
      <w:bookmarkEnd w:id="45"/>
    </w:p>
    <w:p w14:paraId="334A2FF0" w14:textId="24041327" w:rsidR="005B523F" w:rsidRDefault="005B523F" w:rsidP="005B523F">
      <w:pPr>
        <w:pStyle w:val="Heading3"/>
      </w:pPr>
      <w:bookmarkStart w:id="46" w:name="_Toc84840468"/>
      <w:r>
        <w:t>members</w:t>
      </w:r>
      <w:bookmarkEnd w:id="46"/>
    </w:p>
    <w:p w14:paraId="60A59EF8" w14:textId="7C6FF6E9" w:rsidR="005B523F" w:rsidRPr="005B523F" w:rsidRDefault="005B523F" w:rsidP="005B523F">
      <w:r>
        <w:t>The members table represents the common users of the system, storing their first and last names, and auto generating a unique id for each row. This table will be the base of the database, as the other tables cannot exist without an existing entry in members.</w:t>
      </w:r>
    </w:p>
    <w:p w14:paraId="2B6A7448" w14:textId="6E604AB8" w:rsidR="005B523F" w:rsidRDefault="005B523F" w:rsidP="005B523F">
      <w:pPr>
        <w:pStyle w:val="Heading3"/>
      </w:pPr>
      <w:bookmarkStart w:id="47" w:name="_Toc84840469"/>
      <w:proofErr w:type="spellStart"/>
      <w:r>
        <w:t>account_types</w:t>
      </w:r>
      <w:bookmarkEnd w:id="47"/>
      <w:proofErr w:type="spellEnd"/>
    </w:p>
    <w:p w14:paraId="7F1F5B44" w14:textId="025D3B21" w:rsidR="005B523F" w:rsidRPr="005B523F" w:rsidRDefault="005B523F" w:rsidP="005B523F">
      <w:r>
        <w:t xml:space="preserve">The </w:t>
      </w:r>
      <w:proofErr w:type="spellStart"/>
      <w:r>
        <w:t>account_types</w:t>
      </w:r>
      <w:proofErr w:type="spellEnd"/>
      <w:r>
        <w:t xml:space="preserve"> table represents the different accounts that one member can have, storing a mnemonic value for different currencies, or even different rewards points and programs, </w:t>
      </w:r>
      <w:proofErr w:type="gramStart"/>
      <w:r>
        <w:t>as long as</w:t>
      </w:r>
      <w:proofErr w:type="gramEnd"/>
      <w:r>
        <w:t xml:space="preserve"> the basic structure is constant.</w:t>
      </w:r>
    </w:p>
    <w:p w14:paraId="2DFBCA52" w14:textId="77777777" w:rsidR="005B523F" w:rsidRPr="005B523F" w:rsidRDefault="005B523F" w:rsidP="005B523F">
      <w:pPr>
        <w:pStyle w:val="Heading3"/>
      </w:pPr>
      <w:bookmarkStart w:id="48" w:name="_Toc84840470"/>
      <w:proofErr w:type="spellStart"/>
      <w:r>
        <w:t>account_transactions</w:t>
      </w:r>
      <w:bookmarkEnd w:id="48"/>
      <w:proofErr w:type="spellEnd"/>
    </w:p>
    <w:p w14:paraId="13291DD7" w14:textId="7C8D8180" w:rsidR="005B523F" w:rsidRPr="005B523F" w:rsidRDefault="005B523F" w:rsidP="005B523F">
      <w:r>
        <w:t xml:space="preserve">The </w:t>
      </w:r>
      <w:proofErr w:type="spellStart"/>
      <w:r>
        <w:t>account_transactions</w:t>
      </w:r>
      <w:proofErr w:type="spellEnd"/>
      <w:r>
        <w:t xml:space="preserve"> table represents a log of transactions made by users with their respective accounts. It acts as a balance calculation table in code as well.</w:t>
      </w:r>
    </w:p>
    <w:p w14:paraId="0CF8DD66" w14:textId="77777777" w:rsidR="00CE2425" w:rsidRDefault="00CE2425">
      <w:pPr>
        <w:spacing w:after="0" w:line="240" w:lineRule="auto"/>
        <w:jc w:val="left"/>
        <w:rPr>
          <w:rFonts w:cs="Arial"/>
          <w:b/>
          <w:bCs/>
          <w:iCs/>
          <w:szCs w:val="22"/>
        </w:rPr>
      </w:pPr>
      <w:r>
        <w:br w:type="page"/>
      </w:r>
    </w:p>
    <w:p w14:paraId="6BD89B55" w14:textId="7AF465F8" w:rsidR="00DF78FC" w:rsidRDefault="005B523F" w:rsidP="005B523F">
      <w:pPr>
        <w:pStyle w:val="Heading2"/>
      </w:pPr>
      <w:bookmarkStart w:id="49" w:name="_Toc84840471"/>
      <w:r>
        <w:lastRenderedPageBreak/>
        <w:t>Use case diagram</w:t>
      </w:r>
      <w:bookmarkEnd w:id="49"/>
    </w:p>
    <w:p w14:paraId="69DC6E68" w14:textId="77777777" w:rsidR="00377696" w:rsidRDefault="00377696" w:rsidP="00377696">
      <w:pPr>
        <w:keepNext/>
        <w:jc w:val="center"/>
      </w:pPr>
      <w:bookmarkStart w:id="50" w:name="_Toc349293625"/>
      <w:bookmarkStart w:id="51" w:name="_Toc349545915"/>
      <w:r>
        <w:rPr>
          <w:noProof/>
        </w:rPr>
        <w:drawing>
          <wp:inline distT="0" distB="0" distL="0" distR="0" wp14:anchorId="47B163B9" wp14:editId="3A860BB0">
            <wp:extent cx="5545455" cy="515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5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70B6" w14:textId="54F2F7FD" w:rsidR="00377696" w:rsidRDefault="00377696" w:rsidP="00377696">
      <w:pPr>
        <w:pStyle w:val="Caption"/>
        <w:jc w:val="center"/>
      </w:pPr>
      <w:bookmarkStart w:id="52" w:name="_Toc84840476"/>
      <w:r>
        <w:t xml:space="preserve">Figure </w:t>
      </w:r>
      <w:r w:rsidR="00314C28">
        <w:fldChar w:fldCharType="begin"/>
      </w:r>
      <w:r w:rsidR="00314C28">
        <w:instrText xml:space="preserve"> SEQ Figure \* ARABIC </w:instrText>
      </w:r>
      <w:r w:rsidR="00314C28">
        <w:fldChar w:fldCharType="separate"/>
      </w:r>
      <w:r w:rsidR="005C3B0F">
        <w:rPr>
          <w:noProof/>
        </w:rPr>
        <w:t>2</w:t>
      </w:r>
      <w:r w:rsidR="00314C28">
        <w:rPr>
          <w:noProof/>
        </w:rPr>
        <w:fldChar w:fldCharType="end"/>
      </w:r>
      <w:r>
        <w:t>: Figure showing the system's basic use case diagram</w:t>
      </w:r>
      <w:bookmarkEnd w:id="52"/>
    </w:p>
    <w:p w14:paraId="0FC3CAC4" w14:textId="5C314967" w:rsidR="00CE2425" w:rsidRDefault="00377696" w:rsidP="00377696">
      <w:pPr>
        <w:jc w:val="left"/>
      </w:pPr>
      <w:r>
        <w:t xml:space="preserve">The system is used for very basic functionality, where a member can see their current balances, add points and subtract accordingly. Because of the application layering used in the code, </w:t>
      </w:r>
      <w:r w:rsidR="00CE2425">
        <w:t>this is a very basic representation of the product, but will be further fleshed out in the flow diagrams.</w:t>
      </w:r>
    </w:p>
    <w:p w14:paraId="69D9CE08" w14:textId="77777777" w:rsidR="00CE2425" w:rsidRDefault="00CE2425">
      <w:pPr>
        <w:spacing w:after="0" w:line="240" w:lineRule="auto"/>
        <w:jc w:val="left"/>
      </w:pPr>
      <w:r>
        <w:br w:type="page"/>
      </w:r>
    </w:p>
    <w:p w14:paraId="26586493" w14:textId="73CE782A" w:rsidR="00CE2425" w:rsidRDefault="00CE2425" w:rsidP="00CE2425">
      <w:pPr>
        <w:pStyle w:val="Heading2"/>
      </w:pPr>
      <w:bookmarkStart w:id="53" w:name="_Toc84840472"/>
      <w:r>
        <w:lastRenderedPageBreak/>
        <w:t>Flow diagrams</w:t>
      </w:r>
      <w:bookmarkEnd w:id="53"/>
    </w:p>
    <w:p w14:paraId="688A4C5A" w14:textId="059E0688" w:rsidR="00CE2425" w:rsidRDefault="00CE2425" w:rsidP="00CE2425">
      <w:pPr>
        <w:pStyle w:val="Heading3"/>
      </w:pPr>
      <w:bookmarkStart w:id="54" w:name="_Toc84840473"/>
      <w:r>
        <w:t>Show balance</w:t>
      </w:r>
      <w:bookmarkEnd w:id="54"/>
    </w:p>
    <w:p w14:paraId="5C8F17EF" w14:textId="77777777" w:rsidR="005456BE" w:rsidRDefault="005456BE" w:rsidP="005456BE">
      <w:pPr>
        <w:keepNext/>
        <w:jc w:val="center"/>
      </w:pPr>
      <w:r>
        <w:rPr>
          <w:noProof/>
        </w:rPr>
        <w:drawing>
          <wp:inline distT="0" distB="0" distL="0" distR="0" wp14:anchorId="06E4C450" wp14:editId="57B1A385">
            <wp:extent cx="2901160" cy="631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06" cy="632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4F8C" w14:textId="73818DBC" w:rsidR="005456BE" w:rsidRPr="005456BE" w:rsidRDefault="005456BE" w:rsidP="005456BE">
      <w:pPr>
        <w:pStyle w:val="Caption"/>
        <w:jc w:val="center"/>
      </w:pPr>
      <w:bookmarkStart w:id="55" w:name="_Toc84840477"/>
      <w:r>
        <w:t xml:space="preserve">Figure </w:t>
      </w:r>
      <w:r w:rsidR="00314C28">
        <w:fldChar w:fldCharType="begin"/>
      </w:r>
      <w:r w:rsidR="00314C28">
        <w:instrText xml:space="preserve"> SEQ Figure \* ARABIC </w:instrText>
      </w:r>
      <w:r w:rsidR="00314C28">
        <w:fldChar w:fldCharType="separate"/>
      </w:r>
      <w:r w:rsidR="005C3B0F">
        <w:rPr>
          <w:noProof/>
        </w:rPr>
        <w:t>3</w:t>
      </w:r>
      <w:r w:rsidR="00314C28">
        <w:rPr>
          <w:noProof/>
        </w:rPr>
        <w:fldChar w:fldCharType="end"/>
      </w:r>
      <w:r>
        <w:t>:Figure showing the flow diagram of the balance showing service</w:t>
      </w:r>
      <w:bookmarkEnd w:id="55"/>
    </w:p>
    <w:p w14:paraId="441ECA48" w14:textId="48DA5085" w:rsidR="00CE2425" w:rsidRPr="005B523F" w:rsidRDefault="00CE2425" w:rsidP="00CE2425">
      <w:pPr>
        <w:pStyle w:val="Heading3"/>
      </w:pPr>
      <w:bookmarkStart w:id="56" w:name="_Toc84840474"/>
      <w:r>
        <w:lastRenderedPageBreak/>
        <w:t>Update (add/</w:t>
      </w:r>
      <w:proofErr w:type="spellStart"/>
      <w:r>
        <w:t>subract</w:t>
      </w:r>
      <w:proofErr w:type="spellEnd"/>
      <w:r>
        <w:t>) currency</w:t>
      </w:r>
      <w:bookmarkEnd w:id="56"/>
    </w:p>
    <w:p w14:paraId="7B94DFD3" w14:textId="77777777" w:rsidR="005456BE" w:rsidRDefault="005456BE" w:rsidP="005456BE">
      <w:pPr>
        <w:keepNext/>
        <w:jc w:val="center"/>
      </w:pPr>
      <w:r>
        <w:rPr>
          <w:noProof/>
        </w:rPr>
        <w:drawing>
          <wp:inline distT="0" distB="0" distL="0" distR="0" wp14:anchorId="39B172A4" wp14:editId="6787C788">
            <wp:extent cx="3095625" cy="6732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52" cy="67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C856" w14:textId="5893F8B4" w:rsidR="00CE2425" w:rsidRPr="00CE2425" w:rsidRDefault="005456BE" w:rsidP="005456BE">
      <w:pPr>
        <w:pStyle w:val="Caption"/>
        <w:jc w:val="center"/>
      </w:pPr>
      <w:bookmarkStart w:id="57" w:name="_Toc84840478"/>
      <w:r>
        <w:t xml:space="preserve">Figure </w:t>
      </w:r>
      <w:r w:rsidR="00314C28">
        <w:fldChar w:fldCharType="begin"/>
      </w:r>
      <w:r w:rsidR="00314C28">
        <w:instrText xml:space="preserve"> SEQ Figure \* ARABIC </w:instrText>
      </w:r>
      <w:r w:rsidR="00314C28">
        <w:fldChar w:fldCharType="separate"/>
      </w:r>
      <w:r w:rsidR="005C3B0F">
        <w:rPr>
          <w:noProof/>
        </w:rPr>
        <w:t>4</w:t>
      </w:r>
      <w:r w:rsidR="00314C28">
        <w:rPr>
          <w:noProof/>
        </w:rPr>
        <w:fldChar w:fldCharType="end"/>
      </w:r>
      <w:r>
        <w:t>:Figure showing the update account / transaction service</w:t>
      </w:r>
      <w:bookmarkEnd w:id="50"/>
      <w:bookmarkEnd w:id="51"/>
      <w:bookmarkEnd w:id="57"/>
    </w:p>
    <w:sectPr w:rsidR="00CE2425" w:rsidRPr="00CE2425">
      <w:footerReference w:type="default" r:id="rId15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E8C83" w14:textId="77777777" w:rsidR="00314C28" w:rsidRDefault="00314C28">
      <w:pPr>
        <w:spacing w:after="0"/>
      </w:pPr>
      <w:r>
        <w:separator/>
      </w:r>
    </w:p>
  </w:endnote>
  <w:endnote w:type="continuationSeparator" w:id="0">
    <w:p w14:paraId="47205C9F" w14:textId="77777777" w:rsidR="00314C28" w:rsidRDefault="00314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41F18" w14:textId="77777777" w:rsidR="00377696" w:rsidRDefault="0037769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A589E" w14:textId="77777777" w:rsidR="00377696" w:rsidRDefault="0037769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BCE6" w14:textId="77777777" w:rsidR="00314C28" w:rsidRDefault="00314C28">
      <w:pPr>
        <w:spacing w:after="0"/>
      </w:pPr>
      <w:r>
        <w:separator/>
      </w:r>
    </w:p>
  </w:footnote>
  <w:footnote w:type="continuationSeparator" w:id="0">
    <w:p w14:paraId="48449AF6" w14:textId="77777777" w:rsidR="00314C28" w:rsidRDefault="00314C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0132" w14:textId="77777777" w:rsidR="00377696" w:rsidRDefault="00377696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42B1CAAB" wp14:editId="37EDC706">
          <wp:simplePos x="0" y="0"/>
          <wp:positionH relativeFrom="page">
            <wp:align>left</wp:align>
          </wp:positionH>
          <wp:positionV relativeFrom="paragraph">
            <wp:posOffset>-540385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2D22" w14:textId="77777777" w:rsidR="00377696" w:rsidRDefault="00377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11990"/>
    <w:multiLevelType w:val="hybridMultilevel"/>
    <w:tmpl w:val="D6807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DD1706"/>
    <w:multiLevelType w:val="hybridMultilevel"/>
    <w:tmpl w:val="065C35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3373A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0245E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30145BE"/>
    <w:multiLevelType w:val="hybridMultilevel"/>
    <w:tmpl w:val="A580AA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741ADD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D0456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DF46DA"/>
    <w:multiLevelType w:val="multilevel"/>
    <w:tmpl w:val="E7BCC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9"/>
  </w:num>
  <w:num w:numId="14">
    <w:abstractNumId w:val="19"/>
  </w:num>
  <w:num w:numId="15">
    <w:abstractNumId w:val="23"/>
  </w:num>
  <w:num w:numId="16">
    <w:abstractNumId w:val="32"/>
  </w:num>
  <w:num w:numId="17">
    <w:abstractNumId w:val="18"/>
  </w:num>
  <w:num w:numId="18">
    <w:abstractNumId w:val="15"/>
  </w:num>
  <w:num w:numId="19">
    <w:abstractNumId w:val="27"/>
  </w:num>
  <w:num w:numId="20">
    <w:abstractNumId w:val="36"/>
  </w:num>
  <w:num w:numId="21">
    <w:abstractNumId w:val="14"/>
  </w:num>
  <w:num w:numId="22">
    <w:abstractNumId w:val="11"/>
  </w:num>
  <w:num w:numId="23">
    <w:abstractNumId w:val="26"/>
  </w:num>
  <w:num w:numId="24">
    <w:abstractNumId w:val="24"/>
  </w:num>
  <w:num w:numId="25">
    <w:abstractNumId w:val="35"/>
  </w:num>
  <w:num w:numId="26">
    <w:abstractNumId w:val="12"/>
  </w:num>
  <w:num w:numId="27">
    <w:abstractNumId w:val="31"/>
  </w:num>
  <w:num w:numId="28">
    <w:abstractNumId w:val="9"/>
  </w:num>
  <w:num w:numId="29">
    <w:abstractNumId w:val="9"/>
  </w:num>
  <w:num w:numId="30">
    <w:abstractNumId w:val="30"/>
  </w:num>
  <w:num w:numId="31">
    <w:abstractNumId w:val="30"/>
  </w:num>
  <w:num w:numId="32">
    <w:abstractNumId w:val="30"/>
  </w:num>
  <w:num w:numId="33">
    <w:abstractNumId w:val="31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1"/>
  </w:num>
  <w:num w:numId="39">
    <w:abstractNumId w:val="20"/>
  </w:num>
  <w:num w:numId="40">
    <w:abstractNumId w:val="16"/>
  </w:num>
  <w:num w:numId="41">
    <w:abstractNumId w:val="33"/>
  </w:num>
  <w:num w:numId="42">
    <w:abstractNumId w:val="34"/>
  </w:num>
  <w:num w:numId="43">
    <w:abstractNumId w:val="22"/>
  </w:num>
  <w:num w:numId="44">
    <w:abstractNumId w:val="28"/>
  </w:num>
  <w:num w:numId="45">
    <w:abstractNumId w:val="17"/>
  </w:num>
  <w:num w:numId="46">
    <w:abstractNumId w:val="13"/>
  </w:num>
  <w:num w:numId="4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9C"/>
    <w:rsid w:val="000B014C"/>
    <w:rsid w:val="000C597D"/>
    <w:rsid w:val="000D693A"/>
    <w:rsid w:val="00156FD1"/>
    <w:rsid w:val="00184919"/>
    <w:rsid w:val="00195345"/>
    <w:rsid w:val="00202C7F"/>
    <w:rsid w:val="002274A4"/>
    <w:rsid w:val="00314C28"/>
    <w:rsid w:val="00377696"/>
    <w:rsid w:val="003C69DD"/>
    <w:rsid w:val="00483C9C"/>
    <w:rsid w:val="005456BE"/>
    <w:rsid w:val="005B2AF5"/>
    <w:rsid w:val="005B523F"/>
    <w:rsid w:val="005C3B0F"/>
    <w:rsid w:val="00673729"/>
    <w:rsid w:val="006849D4"/>
    <w:rsid w:val="00731E32"/>
    <w:rsid w:val="00817800"/>
    <w:rsid w:val="008B0711"/>
    <w:rsid w:val="00914A7A"/>
    <w:rsid w:val="009B68A3"/>
    <w:rsid w:val="009F1566"/>
    <w:rsid w:val="00A40E9F"/>
    <w:rsid w:val="00A74A17"/>
    <w:rsid w:val="00A75314"/>
    <w:rsid w:val="00AF42C0"/>
    <w:rsid w:val="00B11FC0"/>
    <w:rsid w:val="00B65495"/>
    <w:rsid w:val="00C21493"/>
    <w:rsid w:val="00C879BC"/>
    <w:rsid w:val="00CC482F"/>
    <w:rsid w:val="00CE2425"/>
    <w:rsid w:val="00D130D1"/>
    <w:rsid w:val="00D17B5D"/>
    <w:rsid w:val="00DE2C1E"/>
    <w:rsid w:val="00DF78FC"/>
    <w:rsid w:val="00E450E0"/>
    <w:rsid w:val="00FA2BA0"/>
    <w:rsid w:val="00F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60FB76F"/>
  <w15:docId w15:val="{AEE2BA0E-0689-4E24-8945-34758312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C4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82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82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82F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semiHidden/>
    <w:qFormat/>
    <w:rsid w:val="000C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ley\AppData\Local\Temp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73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CMPG323_Project1_Document</vt:lpstr>
    </vt:vector>
  </TitlesOfParts>
  <Company>NWU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CMPG323_Project1_Document</dc:title>
  <dc:creator>Exley Roux</dc:creator>
  <cp:lastModifiedBy>Exley Roux</cp:lastModifiedBy>
  <cp:revision>5</cp:revision>
  <cp:lastPrinted>2021-10-11T08:29:00Z</cp:lastPrinted>
  <dcterms:created xsi:type="dcterms:W3CDTF">2021-10-11T07:25:00Z</dcterms:created>
  <dcterms:modified xsi:type="dcterms:W3CDTF">2021-10-11T08:30:00Z</dcterms:modified>
</cp:coreProperties>
</file>